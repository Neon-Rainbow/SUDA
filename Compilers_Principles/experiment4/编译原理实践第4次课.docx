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（从NFA到DFA）</w:t>
      </w:r>
    </w:p>
    <w:p>
      <w:pP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基于子集构造法，从NFA构建DFA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1）输入为基于NFA的状态转换表，如下图所示（和上次课得到的NFA状态转换表相同）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4028" w:type="dxa"/>
        <w:jc w:val="center"/>
        <w:tblInd w:w="2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2）输出为基于DFA的状态转换表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核心是要实现eclosure（S）函数，即从状态集合S出发经过ε可以达到的所有状态集合。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完成(a|b)*ab的NFA到DFA的转换，NFA如下图所示：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1376680"/>
            <wp:effectExtent l="0" t="0" r="952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给定一个字符串，通过遍历生成的DFA，判断是否可到到达结束状态，如果可以到达，则接受，否则不接受。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DFA为上一题生成得到，字符串序列如下：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1）aab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2）ababab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3）aabbab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通过本次课和上次课的实验，我们能够构建一个完成的正则表达式解析器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提交代码与实验报告（实验报告里需要有对于实验过程的文字描述与运行结果截图）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BE612"/>
    <w:multiLevelType w:val="singleLevel"/>
    <w:tmpl w:val="D9DBE6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8B5680"/>
    <w:multiLevelType w:val="singleLevel"/>
    <w:tmpl w:val="6B8B568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C0E"/>
    <w:rsid w:val="02D31601"/>
    <w:rsid w:val="066A7924"/>
    <w:rsid w:val="09B813E1"/>
    <w:rsid w:val="0AF12A0A"/>
    <w:rsid w:val="0C575DF8"/>
    <w:rsid w:val="0D1E4226"/>
    <w:rsid w:val="0EDA43D1"/>
    <w:rsid w:val="0EEA4C98"/>
    <w:rsid w:val="148F4C76"/>
    <w:rsid w:val="1A4D2EA9"/>
    <w:rsid w:val="1BA64AA6"/>
    <w:rsid w:val="243B53C4"/>
    <w:rsid w:val="28F80942"/>
    <w:rsid w:val="2A4B5C0E"/>
    <w:rsid w:val="2D561197"/>
    <w:rsid w:val="36A80035"/>
    <w:rsid w:val="37ED572A"/>
    <w:rsid w:val="3A850875"/>
    <w:rsid w:val="45843CF6"/>
    <w:rsid w:val="4AA27C96"/>
    <w:rsid w:val="4B8D0B04"/>
    <w:rsid w:val="51642C03"/>
    <w:rsid w:val="590C268E"/>
    <w:rsid w:val="5A0859E3"/>
    <w:rsid w:val="5D455C58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2018-09-15T01:49:00Z</dcterms:created>
  <dc:creator>antony</dc:creator>
  <cp:lastModifiedBy>antony</cp:lastModifiedBy>
  <dcterms:modified xsi:type="dcterms:W3CDTF">2019-09-28T03:13:08Z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