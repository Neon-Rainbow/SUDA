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（从正则表达式到NFA）</w:t>
      </w:r>
    </w:p>
    <w:p>
      <w:pP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基于MYT算法，实现将正则表达式转换为NFA。需要实现以下正则表达式符号：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a|b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(ab)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a*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(ab)*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输入为正则表达式，输出为一个三元组序列，每个三元组为：（起始状态，符号，结束状态）举例：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1）ab</w:t>
      </w:r>
    </w:p>
    <w:tbl>
      <w:tblPr>
        <w:tblStyle w:val="3"/>
        <w:tblW w:w="4028" w:type="dxa"/>
        <w:jc w:val="center"/>
        <w:tblInd w:w="20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40"/>
        <w:gridCol w:w="1152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起始状态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符号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结束状态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2）ab*</w:t>
      </w:r>
    </w:p>
    <w:tbl>
      <w:tblPr>
        <w:tblStyle w:val="3"/>
        <w:tblW w:w="4028" w:type="dxa"/>
        <w:jc w:val="center"/>
        <w:tblInd w:w="20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152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起始状态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符号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结束状态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4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示例程序在example文件夹下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核心思想是，为每种正则表达式的元字符设计一种存储三元组的方式，上述1）和2）已经给出2个例子了。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最终的程序，需要能够完成以下正则表达式的解析：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ab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a*b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a（a|b）c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a（ab）*d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提交代码与实验报告（实验报告里需要有对于实验过程的文字描述与运行结果截图）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53053E"/>
    <w:multiLevelType w:val="singleLevel"/>
    <w:tmpl w:val="B253053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E111503"/>
    <w:multiLevelType w:val="singleLevel"/>
    <w:tmpl w:val="4E11150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B5C0E"/>
    <w:rsid w:val="02D31601"/>
    <w:rsid w:val="066A7924"/>
    <w:rsid w:val="0AF12A0A"/>
    <w:rsid w:val="0C575DF8"/>
    <w:rsid w:val="0D1E4226"/>
    <w:rsid w:val="0EEA4C98"/>
    <w:rsid w:val="148F4C76"/>
    <w:rsid w:val="1A4D2EA9"/>
    <w:rsid w:val="1BA64AA6"/>
    <w:rsid w:val="243B53C4"/>
    <w:rsid w:val="28F80942"/>
    <w:rsid w:val="2A4B5C0E"/>
    <w:rsid w:val="2D561197"/>
    <w:rsid w:val="37ED572A"/>
    <w:rsid w:val="3A850875"/>
    <w:rsid w:val="4AA27C96"/>
    <w:rsid w:val="4B8D0B04"/>
    <w:rsid w:val="51642C03"/>
    <w:rsid w:val="590C268E"/>
    <w:rsid w:val="5A0859E3"/>
    <w:rsid w:val="608823A3"/>
    <w:rsid w:val="65501A59"/>
    <w:rsid w:val="69DC4660"/>
    <w:rsid w:val="6D535020"/>
    <w:rsid w:val="7E1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q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2018-09-15T01:49:00Z</dcterms:created>
  <dc:creator>antony</dc:creator>
  <cp:lastModifiedBy>antony</cp:lastModifiedBy>
  <dcterms:modified xsi:type="dcterms:W3CDTF">2019-09-21T07:10:18Z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