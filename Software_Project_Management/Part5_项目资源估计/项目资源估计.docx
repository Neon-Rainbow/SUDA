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95B0" w14:textId="680F2468" w:rsidR="00870204" w:rsidRDefault="00923F2A" w:rsidP="00923F2A">
      <w:pPr>
        <w:pStyle w:val="1"/>
      </w:pPr>
      <w:r>
        <w:rPr>
          <w:rFonts w:hint="eastAsia"/>
        </w:rPr>
        <w:t>项目资源估计</w:t>
      </w:r>
    </w:p>
    <w:p w14:paraId="7BCDBF2F" w14:textId="52E13D53" w:rsidR="008E2FED" w:rsidRDefault="008E2FED" w:rsidP="008E2FED">
      <w:r>
        <w:rPr>
          <w:rFonts w:hint="eastAsia"/>
        </w:rPr>
        <w:t>作者:方浩楠</w:t>
      </w:r>
    </w:p>
    <w:p w14:paraId="138A926A" w14:textId="1874A4B1" w:rsidR="008E2FED" w:rsidRPr="008E2FED" w:rsidRDefault="008E2FED" w:rsidP="008E2FED">
      <w:pPr>
        <w:rPr>
          <w:rFonts w:hint="eastAsia"/>
        </w:rPr>
      </w:pPr>
      <w:r>
        <w:rPr>
          <w:rFonts w:hint="eastAsia"/>
        </w:rPr>
        <w:t>小组成员:彭光,吴佳骏,赵紫楚</w:t>
      </w:r>
    </w:p>
    <w:p w14:paraId="4D0EA38C" w14:textId="26DC069C" w:rsidR="00923F2A" w:rsidRDefault="00923F2A" w:rsidP="00923F2A">
      <w:pPr>
        <w:pStyle w:val="2"/>
      </w:pPr>
      <w:r>
        <w:rPr>
          <w:rFonts w:hint="eastAsia"/>
        </w:rPr>
        <w:t>项目资源管理</w:t>
      </w:r>
    </w:p>
    <w:p w14:paraId="424B5B56" w14:textId="77777777" w:rsidR="00923F2A" w:rsidRPr="00923F2A" w:rsidRDefault="00923F2A" w:rsidP="00923F2A"/>
    <w:sectPr w:rsidR="00923F2A" w:rsidRPr="0092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F00683"/>
    <w:multiLevelType w:val="singleLevel"/>
    <w:tmpl w:val="D6F00683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546D166"/>
    <w:multiLevelType w:val="singleLevel"/>
    <w:tmpl w:val="F546D166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FD4A257"/>
    <w:multiLevelType w:val="singleLevel"/>
    <w:tmpl w:val="FFD4A25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CF93719"/>
    <w:multiLevelType w:val="multilevel"/>
    <w:tmpl w:val="1CF93719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31F13AE7"/>
    <w:multiLevelType w:val="hybridMultilevel"/>
    <w:tmpl w:val="BE36D06E"/>
    <w:lvl w:ilvl="0" w:tplc="F4F88478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5" w15:restartNumberingAfterBreak="0">
    <w:nsid w:val="398B4601"/>
    <w:multiLevelType w:val="multilevel"/>
    <w:tmpl w:val="D41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C21667"/>
    <w:multiLevelType w:val="multilevel"/>
    <w:tmpl w:val="2A78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DF2323"/>
    <w:multiLevelType w:val="hybridMultilevel"/>
    <w:tmpl w:val="9470F9B4"/>
    <w:lvl w:ilvl="0" w:tplc="5E704242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1353126">
    <w:abstractNumId w:val="7"/>
  </w:num>
  <w:num w:numId="2" w16cid:durableId="638531507">
    <w:abstractNumId w:val="5"/>
  </w:num>
  <w:num w:numId="3" w16cid:durableId="1349336272">
    <w:abstractNumId w:val="4"/>
  </w:num>
  <w:num w:numId="4" w16cid:durableId="64577048">
    <w:abstractNumId w:val="6"/>
  </w:num>
  <w:num w:numId="5" w16cid:durableId="307630811">
    <w:abstractNumId w:val="0"/>
  </w:num>
  <w:num w:numId="6" w16cid:durableId="810827444">
    <w:abstractNumId w:val="1"/>
  </w:num>
  <w:num w:numId="7" w16cid:durableId="973682782">
    <w:abstractNumId w:val="3"/>
  </w:num>
  <w:num w:numId="8" w16cid:durableId="2044548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74"/>
    <w:rsid w:val="00734DD3"/>
    <w:rsid w:val="00870204"/>
    <w:rsid w:val="008E2FED"/>
    <w:rsid w:val="00923F2A"/>
    <w:rsid w:val="00A34D96"/>
    <w:rsid w:val="00E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7170"/>
  <w15:chartTrackingRefBased/>
  <w15:docId w15:val="{E8A1048C-2607-8746-944B-1D2B10F2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2FED"/>
    <w:pPr>
      <w:widowControl w:val="0"/>
      <w:jc w:val="both"/>
    </w:pPr>
    <w:rPr>
      <w:szCs w:val="22"/>
      <w14:ligatures w14:val="none"/>
    </w:rPr>
  </w:style>
  <w:style w:type="paragraph" w:styleId="1">
    <w:name w:val="heading 1"/>
    <w:basedOn w:val="a0"/>
    <w:next w:val="a0"/>
    <w:link w:val="10"/>
    <w:qFormat/>
    <w:rsid w:val="00923F2A"/>
    <w:pPr>
      <w:keepNext/>
      <w:keepLines/>
      <w:spacing w:before="340" w:after="330" w:line="578" w:lineRule="auto"/>
      <w:jc w:val="center"/>
      <w:outlineLvl w:val="0"/>
    </w:pPr>
    <w:rPr>
      <w:rFonts w:cs="Times New Roman (正文 CS 字体)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23F2A"/>
    <w:pPr>
      <w:keepNext/>
      <w:keepLines/>
      <w:numPr>
        <w:numId w:val="5"/>
      </w:numPr>
      <w:spacing w:before="260" w:after="260"/>
      <w:ind w:firstLine="0"/>
      <w:jc w:val="center"/>
      <w:outlineLvl w:val="1"/>
    </w:pPr>
    <w:rPr>
      <w:rFonts w:ascii="Arial" w:hAnsi="Arial"/>
      <w:b/>
      <w:sz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923F2A"/>
    <w:pPr>
      <w:keepNext/>
      <w:keepLines/>
      <w:numPr>
        <w:numId w:val="6"/>
      </w:numPr>
      <w:spacing w:before="260" w:after="260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  <w:rsid w:val="008E2FED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E2FED"/>
  </w:style>
  <w:style w:type="character" w:customStyle="1" w:styleId="10">
    <w:name w:val="标题 1 字符"/>
    <w:basedOn w:val="a1"/>
    <w:link w:val="1"/>
    <w:rsid w:val="00923F2A"/>
    <w:rPr>
      <w:rFonts w:eastAsia="Songti SC" w:cs="Times New Roman (正文 CS 字体)"/>
      <w:b/>
      <w:bCs/>
      <w:kern w:val="44"/>
      <w:sz w:val="44"/>
      <w:szCs w:val="44"/>
    </w:rPr>
  </w:style>
  <w:style w:type="paragraph" w:styleId="a">
    <w:name w:val="Subtitle"/>
    <w:basedOn w:val="a0"/>
    <w:next w:val="a0"/>
    <w:link w:val="a4"/>
    <w:qFormat/>
    <w:rsid w:val="00923F2A"/>
    <w:pPr>
      <w:numPr>
        <w:numId w:val="7"/>
      </w:numPr>
      <w:spacing w:before="240" w:after="60"/>
      <w:ind w:left="865" w:hanging="440"/>
      <w:jc w:val="left"/>
      <w:outlineLvl w:val="1"/>
    </w:pPr>
    <w:rPr>
      <w:rFonts w:ascii="等线 Light" w:hAnsi="等线 Light" w:cs="Times New Roman"/>
      <w:bCs/>
      <w:kern w:val="28"/>
      <w:sz w:val="18"/>
      <w:szCs w:val="32"/>
    </w:rPr>
  </w:style>
  <w:style w:type="character" w:customStyle="1" w:styleId="a4">
    <w:name w:val="副标题 字符"/>
    <w:link w:val="a"/>
    <w:rsid w:val="00923F2A"/>
    <w:rPr>
      <w:rFonts w:ascii="等线 Light" w:eastAsia="Songti SC" w:hAnsi="等线 Light" w:cs="Times New Roman"/>
      <w:bCs/>
      <w:kern w:val="28"/>
      <w:sz w:val="18"/>
      <w:szCs w:val="32"/>
    </w:rPr>
  </w:style>
  <w:style w:type="character" w:customStyle="1" w:styleId="20">
    <w:name w:val="标题 2 字符"/>
    <w:basedOn w:val="a1"/>
    <w:link w:val="2"/>
    <w:uiPriority w:val="9"/>
    <w:rsid w:val="00923F2A"/>
    <w:rPr>
      <w:rFonts w:ascii="Arial" w:eastAsia="Songti SC" w:hAnsi="Arial"/>
      <w:b/>
      <w:sz w:val="36"/>
    </w:rPr>
  </w:style>
  <w:style w:type="character" w:customStyle="1" w:styleId="30">
    <w:name w:val="标题 3 字符"/>
    <w:basedOn w:val="a1"/>
    <w:link w:val="3"/>
    <w:uiPriority w:val="9"/>
    <w:rsid w:val="00923F2A"/>
    <w:rPr>
      <w:rFonts w:eastAsia="Songti SC"/>
      <w:b/>
      <w:sz w:val="32"/>
    </w:rPr>
  </w:style>
  <w:style w:type="paragraph" w:styleId="a5">
    <w:name w:val="footer"/>
    <w:basedOn w:val="a0"/>
    <w:link w:val="a6"/>
    <w:uiPriority w:val="99"/>
    <w:semiHidden/>
    <w:unhideWhenUsed/>
    <w:rsid w:val="00923F2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1"/>
    <w:link w:val="a5"/>
    <w:uiPriority w:val="99"/>
    <w:semiHidden/>
    <w:rsid w:val="00923F2A"/>
    <w:rPr>
      <w:rFonts w:eastAsia="Songti SC"/>
      <w:sz w:val="18"/>
    </w:rPr>
  </w:style>
  <w:style w:type="paragraph" w:styleId="a7">
    <w:name w:val="header"/>
    <w:basedOn w:val="a0"/>
    <w:link w:val="a8"/>
    <w:uiPriority w:val="99"/>
    <w:semiHidden/>
    <w:unhideWhenUsed/>
    <w:rsid w:val="00923F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basedOn w:val="a1"/>
    <w:link w:val="a7"/>
    <w:uiPriority w:val="99"/>
    <w:semiHidden/>
    <w:rsid w:val="00923F2A"/>
    <w:rPr>
      <w:rFonts w:eastAsia="Songti SC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D54325-77C4-2045-A9D7-12603779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浩楠 方</dc:creator>
  <cp:keywords/>
  <dc:description/>
  <cp:lastModifiedBy>浩楠 方</cp:lastModifiedBy>
  <cp:revision>3</cp:revision>
  <dcterms:created xsi:type="dcterms:W3CDTF">2023-11-03T17:17:00Z</dcterms:created>
  <dcterms:modified xsi:type="dcterms:W3CDTF">2023-11-08T05:23:00Z</dcterms:modified>
</cp:coreProperties>
</file>